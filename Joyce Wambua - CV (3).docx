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Default="0023184F" w:rsidP="003856C9">
            <w:pPr>
              <w:pStyle w:val="Heading1"/>
            </w:pPr>
            <w:bookmarkStart w:id="0" w:name="_GoBack"/>
            <w:r>
              <w:t>JOYCE WAMBUA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Nationality: </w:t>
            </w:r>
            <w:r w:rsidRPr="0023184F">
              <w:rPr>
                <w:caps w:val="0"/>
                <w:sz w:val="20"/>
              </w:rPr>
              <w:t>Kenyan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Gender: </w:t>
            </w:r>
            <w:r w:rsidRPr="0023184F">
              <w:rPr>
                <w:caps w:val="0"/>
                <w:sz w:val="20"/>
              </w:rPr>
              <w:t>Female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Religion: </w:t>
            </w:r>
            <w:r w:rsidRPr="0023184F">
              <w:rPr>
                <w:caps w:val="0"/>
                <w:sz w:val="20"/>
              </w:rPr>
              <w:t>Christian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Marital Status: </w:t>
            </w:r>
            <w:r w:rsidRPr="0023184F">
              <w:rPr>
                <w:caps w:val="0"/>
                <w:sz w:val="20"/>
              </w:rPr>
              <w:t>Single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Language: </w:t>
            </w:r>
            <w:r>
              <w:rPr>
                <w:caps w:val="0"/>
                <w:sz w:val="20"/>
              </w:rPr>
              <w:t>Swahili a</w:t>
            </w:r>
            <w:r w:rsidRPr="0023184F">
              <w:rPr>
                <w:caps w:val="0"/>
                <w:sz w:val="20"/>
              </w:rPr>
              <w:t>nd English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757273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2F52A2" w:rsidP="00441EB9">
            <w:pPr>
              <w:pStyle w:val="Heading3"/>
              <w:rPr>
                <w:caps w:val="0"/>
              </w:rPr>
            </w:pPr>
            <w:hyperlink r:id="rId7" w:history="1">
              <w:r w:rsidR="00CA2743" w:rsidRPr="0010784A">
                <w:rPr>
                  <w:rStyle w:val="Hyperlink"/>
                  <w:caps w:val="0"/>
                </w:rPr>
                <w:t>joywambua225@gmail.com</w:t>
              </w:r>
            </w:hyperlink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26EE5D2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23184F" w:rsidP="00441EB9">
            <w:pPr>
              <w:pStyle w:val="Heading3"/>
            </w:pPr>
            <w:r>
              <w:t>+254 713 246 904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2F52A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F142C04F0D2499FBDB17A83EEE096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2ABFD6A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FC591F" w:rsidP="00FC591F">
                  <w:r w:rsidRPr="00FB4CBE">
                    <w:rPr>
                      <w:rFonts w:ascii="Gill Sans MT" w:hAnsi="Gill Sans MT"/>
                    </w:rPr>
                    <w:t>To develop a progressive and self-satisf</w:t>
                  </w:r>
                  <w:r>
                    <w:rPr>
                      <w:rFonts w:ascii="Gill Sans MT" w:hAnsi="Gill Sans MT"/>
                    </w:rPr>
                    <w:t>ying</w:t>
                  </w:r>
                  <w:r w:rsidRPr="00FB4CBE">
                    <w:rPr>
                      <w:rFonts w:ascii="Gill Sans MT" w:hAnsi="Gill Sans MT"/>
                    </w:rPr>
                    <w:t xml:space="preserve"> career in implementing community development programs.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DA007A" w:rsidP="0043426C">
                  <w:pPr>
                    <w:pStyle w:val="Heading3"/>
                  </w:pPr>
                  <w:r>
                    <w:t>PERSONAL ATTRIBUTES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0961A461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887286" w:rsidRDefault="00887286" w:rsidP="00887286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Highly sociable, perceptive and a good listener. Slow tempered, composed and flexible.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4902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778"/>
            </w:tblGrid>
            <w:tr w:rsidR="00C420C8" w:rsidTr="00887286">
              <w:trPr>
                <w:trHeight w:val="1246"/>
              </w:trPr>
              <w:tc>
                <w:tcPr>
                  <w:tcW w:w="6777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2F52A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55BAEF06B5B46B9955B131EF3DE15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AA46AB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7E0E6F">
                    <w:rPr>
                      <w:rFonts w:ascii="Gill Sans MT" w:hAnsi="Gill Sans MT"/>
                    </w:rPr>
                    <w:t>Volunteer Facilitator – My health My Choice &amp; Healthy Choices for a Better Future Evidence Based Interventions (EBIs), Afya Pwani/DREAMS Proj</w:t>
                  </w:r>
                  <w:r w:rsidR="00AA46AB">
                    <w:rPr>
                      <w:rFonts w:ascii="Gill Sans MT" w:hAnsi="Gill Sans MT"/>
                    </w:rPr>
                    <w:t>ect, Mombasa County, ****</w:t>
                  </w:r>
                </w:p>
                <w:p w:rsidR="00887286" w:rsidRPr="00AA46AB" w:rsidRDefault="00887286" w:rsidP="00AA46AB">
                  <w:pPr>
                    <w:spacing w:after="0" w:line="276" w:lineRule="auto"/>
                    <w:ind w:left="720"/>
                    <w:jc w:val="both"/>
                    <w:rPr>
                      <w:rFonts w:ascii="Gill Sans MT" w:hAnsi="Gill Sans MT"/>
                    </w:rPr>
                  </w:pPr>
                  <w:r w:rsidRPr="00AA46AB">
                    <w:rPr>
                      <w:rFonts w:ascii="Gill Sans MT" w:hAnsi="Gill Sans MT"/>
                    </w:rPr>
                    <w:t xml:space="preserve"> to date</w:t>
                  </w:r>
                </w:p>
                <w:p w:rsidR="00887286" w:rsidRPr="007E0E6F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7E0E6F">
                    <w:rPr>
                      <w:rFonts w:ascii="Gill Sans MT" w:hAnsi="Gill Sans MT"/>
                      <w:lang w:eastAsia="zh-CN"/>
                    </w:rPr>
                    <w:t xml:space="preserve">Teacher, Topcrest Academy, Mombasa, January to </w:t>
                  </w:r>
                  <w:r w:rsidRPr="007E0E6F">
                    <w:rPr>
                      <w:rFonts w:ascii="Gill Sans MT" w:hAnsi="Gill Sans MT"/>
                    </w:rPr>
                    <w:t>June 2018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7E0E6F">
                    <w:rPr>
                      <w:rFonts w:ascii="Gill Sans MT" w:hAnsi="Gill Sans MT"/>
                    </w:rPr>
                    <w:t>Enumerator, Afya Pwani/DREAMS Project, Mombasa County, June to August 2018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  <w:lang w:eastAsia="zh-CN"/>
                    </w:rPr>
                    <w:t>Election Clerk</w:t>
                  </w:r>
                  <w:r w:rsidRPr="00887286">
                    <w:rPr>
                      <w:rFonts w:ascii="Gill Sans MT" w:hAnsi="Gill Sans MT"/>
                    </w:rPr>
                    <w:t xml:space="preserve"> </w:t>
                  </w:r>
                  <w:r w:rsidRPr="00887286">
                    <w:rPr>
                      <w:rFonts w:ascii="Gill Sans MT" w:hAnsi="Gill Sans MT"/>
                      <w:i/>
                    </w:rPr>
                    <w:t>(verification, training and election)</w:t>
                  </w:r>
                  <w:r w:rsidRPr="00887286">
                    <w:rPr>
                      <w:rFonts w:ascii="Gill Sans MT" w:hAnsi="Gill Sans MT"/>
                      <w:lang w:eastAsia="zh-CN"/>
                    </w:rPr>
                    <w:t xml:space="preserve">, Independent Electoral and Boundaries Commission, Mombasa County, June – </w:t>
                  </w:r>
                  <w:r w:rsidRPr="00887286">
                    <w:rPr>
                      <w:rFonts w:ascii="Gill Sans MT" w:hAnsi="Gill Sans MT"/>
                    </w:rPr>
                    <w:t>October</w:t>
                  </w:r>
                  <w:r w:rsidRPr="00887286">
                    <w:rPr>
                      <w:rFonts w:ascii="Gill Sans MT" w:hAnsi="Gill Sans MT"/>
                      <w:lang w:eastAsia="zh-CN"/>
                    </w:rPr>
                    <w:t xml:space="preserve"> 2017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</w:rPr>
                    <w:t xml:space="preserve">Waitress/Front Office Assistant, Indian Hotel, January to March </w:t>
                  </w:r>
                  <w:r w:rsidRPr="00887286">
                    <w:rPr>
                      <w:rFonts w:ascii="Gill Sans MT" w:hAnsi="Gill Sans MT"/>
                      <w:highlight w:val="yellow"/>
                    </w:rPr>
                    <w:t>2016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</w:rPr>
                    <w:t xml:space="preserve">Brand Ambassador, </w:t>
                  </w:r>
                  <w:proofErr w:type="spellStart"/>
                  <w:r w:rsidRPr="00887286">
                    <w:rPr>
                      <w:rFonts w:ascii="Gill Sans MT" w:hAnsi="Gill Sans MT"/>
                    </w:rPr>
                    <w:t>Lipa</w:t>
                  </w:r>
                  <w:proofErr w:type="spellEnd"/>
                  <w:r w:rsidRPr="00887286">
                    <w:rPr>
                      <w:rFonts w:ascii="Gill Sans MT" w:hAnsi="Gill Sans MT"/>
                    </w:rPr>
                    <w:t xml:space="preserve"> </w:t>
                  </w:r>
                  <w:proofErr w:type="spellStart"/>
                  <w:r w:rsidRPr="00887286">
                    <w:rPr>
                      <w:rFonts w:ascii="Gill Sans MT" w:hAnsi="Gill Sans MT"/>
                    </w:rPr>
                    <w:t>na</w:t>
                  </w:r>
                  <w:proofErr w:type="spellEnd"/>
                  <w:r w:rsidRPr="00887286">
                    <w:rPr>
                      <w:rFonts w:ascii="Gill Sans MT" w:hAnsi="Gill Sans MT"/>
                    </w:rPr>
                    <w:t xml:space="preserve"> </w:t>
                  </w:r>
                  <w:proofErr w:type="spellStart"/>
                  <w:r w:rsidRPr="00887286">
                    <w:rPr>
                      <w:rFonts w:ascii="Gill Sans MT" w:hAnsi="Gill Sans MT"/>
                    </w:rPr>
                    <w:t>Mpesa</w:t>
                  </w:r>
                  <w:proofErr w:type="spellEnd"/>
                  <w:r w:rsidRPr="00887286">
                    <w:rPr>
                      <w:rFonts w:ascii="Gill Sans MT" w:hAnsi="Gill Sans MT"/>
                    </w:rPr>
                    <w:t xml:space="preserve"> Reactivation Promotion, Safaricom Limited, July – September </w:t>
                  </w:r>
                  <w:r w:rsidRPr="00887286">
                    <w:rPr>
                      <w:rFonts w:ascii="Gill Sans MT" w:hAnsi="Gill Sans MT"/>
                      <w:highlight w:val="yellow"/>
                    </w:rPr>
                    <w:t>2016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</w:rPr>
                    <w:t xml:space="preserve">Brand Ambassador, </w:t>
                  </w:r>
                  <w:proofErr w:type="spellStart"/>
                  <w:r w:rsidRPr="00887286">
                    <w:rPr>
                      <w:rFonts w:ascii="Gill Sans MT" w:hAnsi="Gill Sans MT"/>
                    </w:rPr>
                    <w:t>Omo</w:t>
                  </w:r>
                  <w:proofErr w:type="spellEnd"/>
                  <w:r w:rsidRPr="00887286">
                    <w:rPr>
                      <w:rFonts w:ascii="Gill Sans MT" w:hAnsi="Gill Sans MT"/>
                    </w:rPr>
                    <w:t xml:space="preserve"> Activation Promotion, Unilever Kenya, </w:t>
                  </w:r>
                  <w:r w:rsidRPr="00887286">
                    <w:rPr>
                      <w:rFonts w:ascii="Gill Sans MT" w:hAnsi="Gill Sans MT"/>
                      <w:highlight w:val="yellow"/>
                    </w:rPr>
                    <w:t>July – September 2016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</w:rPr>
                    <w:t>Team Leader, TCB Cosmetic Activation, Unilever Kenya, June 2016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  <w:lang w:eastAsia="zh-CN"/>
                    </w:rPr>
                    <w:t xml:space="preserve">Promoter, ILARA Yoghurt Sampling Activation, Brookside Dairy Limited, October – November </w:t>
                  </w:r>
                  <w:r w:rsidRPr="00887286">
                    <w:rPr>
                      <w:rFonts w:ascii="Gill Sans MT" w:hAnsi="Gill Sans MT"/>
                      <w:highlight w:val="yellow"/>
                      <w:lang w:eastAsia="zh-CN"/>
                    </w:rPr>
                    <w:t>xxxx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  <w:lang w:eastAsia="zh-CN"/>
                    </w:rPr>
                    <w:t xml:space="preserve">Promoter, Airtel 4G Smartphone Network Promotion, Airtel Limited, October </w:t>
                  </w:r>
                  <w:r w:rsidRPr="00887286">
                    <w:rPr>
                      <w:rFonts w:ascii="Gill Sans MT" w:hAnsi="Gill Sans MT"/>
                      <w:highlight w:val="yellow"/>
                      <w:lang w:eastAsia="zh-CN"/>
                    </w:rPr>
                    <w:t>xxxx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</w:rPr>
                    <w:t xml:space="preserve">Team Leader, Airtel </w:t>
                  </w:r>
                  <w:proofErr w:type="spellStart"/>
                  <w:r w:rsidRPr="00887286">
                    <w:rPr>
                      <w:rFonts w:ascii="Gill Sans MT" w:hAnsi="Gill Sans MT"/>
                    </w:rPr>
                    <w:t>Simcard</w:t>
                  </w:r>
                  <w:proofErr w:type="spellEnd"/>
                  <w:r w:rsidRPr="00887286">
                    <w:rPr>
                      <w:rFonts w:ascii="Gill Sans MT" w:hAnsi="Gill Sans MT"/>
                    </w:rPr>
                    <w:t xml:space="preserve"> Swap Activation, Airtel Limited, December </w:t>
                  </w:r>
                  <w:r w:rsidRPr="00887286">
                    <w:rPr>
                      <w:rFonts w:ascii="Gill Sans MT" w:hAnsi="Gill Sans MT"/>
                      <w:highlight w:val="yellow"/>
                    </w:rPr>
                    <w:t>xxxx</w:t>
                  </w:r>
                </w:p>
                <w:p w:rsid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  <w:lang w:eastAsia="zh-CN"/>
                    </w:rPr>
                    <w:t xml:space="preserve">Promoter, </w:t>
                  </w:r>
                  <w:r w:rsidRPr="00887286">
                    <w:rPr>
                      <w:rFonts w:ascii="Gill Sans MT" w:hAnsi="Gill Sans MT"/>
                    </w:rPr>
                    <w:t>DAIMA Yoghurt</w:t>
                  </w:r>
                  <w:r w:rsidRPr="00887286">
                    <w:rPr>
                      <w:rFonts w:ascii="Gill Sans MT" w:hAnsi="Gill Sans MT"/>
                      <w:lang w:eastAsia="zh-CN"/>
                    </w:rPr>
                    <w:t xml:space="preserve"> Sampling Activation, </w:t>
                  </w:r>
                  <w:r w:rsidRPr="00887286">
                    <w:rPr>
                      <w:rFonts w:ascii="Gill Sans MT" w:hAnsi="Gill Sans MT"/>
                    </w:rPr>
                    <w:t>Sameer Dairies</w:t>
                  </w:r>
                  <w:r w:rsidRPr="00887286">
                    <w:rPr>
                      <w:rFonts w:ascii="Gill Sans MT" w:hAnsi="Gill Sans MT"/>
                      <w:lang w:eastAsia="zh-CN"/>
                    </w:rPr>
                    <w:t xml:space="preserve"> Limited, </w:t>
                  </w:r>
                  <w:r w:rsidRPr="00887286">
                    <w:rPr>
                      <w:rFonts w:ascii="Gill Sans MT" w:hAnsi="Gill Sans MT"/>
                    </w:rPr>
                    <w:t>December</w:t>
                  </w:r>
                  <w:r w:rsidRPr="00887286">
                    <w:rPr>
                      <w:rFonts w:ascii="Gill Sans MT" w:hAnsi="Gill Sans MT"/>
                      <w:lang w:eastAsia="zh-CN"/>
                    </w:rPr>
                    <w:t xml:space="preserve"> </w:t>
                  </w:r>
                  <w:r w:rsidRPr="00887286">
                    <w:rPr>
                      <w:rFonts w:ascii="Gill Sans MT" w:hAnsi="Gill Sans MT"/>
                      <w:highlight w:val="yellow"/>
                      <w:lang w:eastAsia="zh-CN"/>
                    </w:rPr>
                    <w:t>xxxx</w:t>
                  </w:r>
                  <w:r w:rsidRPr="00887286">
                    <w:rPr>
                      <w:rFonts w:ascii="Gill Sans MT" w:hAnsi="Gill Sans MT"/>
                    </w:rPr>
                    <w:t xml:space="preserve"> </w:t>
                  </w:r>
                </w:p>
                <w:p w:rsidR="0023184F" w:rsidRPr="00887286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887286">
                    <w:rPr>
                      <w:rFonts w:ascii="Gill Sans MT" w:hAnsi="Gill Sans MT"/>
                    </w:rPr>
                    <w:t xml:space="preserve">Marketer, Aerial Pampers Bulk Sale, </w:t>
                  </w:r>
                  <w:proofErr w:type="spellStart"/>
                  <w:r w:rsidRPr="00887286">
                    <w:rPr>
                      <w:rFonts w:ascii="Gill Sans MT" w:hAnsi="Gill Sans MT"/>
                      <w:highlight w:val="yellow"/>
                    </w:rPr>
                    <w:t>xxxxxxxx</w:t>
                  </w:r>
                  <w:proofErr w:type="spellEnd"/>
                  <w:r w:rsidRPr="00887286">
                    <w:rPr>
                      <w:rFonts w:ascii="Gill Sans MT" w:hAnsi="Gill Sans MT"/>
                      <w:highlight w:val="yellow"/>
                    </w:rPr>
                    <w:t>, xx xxx</w:t>
                  </w:r>
                </w:p>
              </w:tc>
            </w:tr>
            <w:tr w:rsidR="00C420C8" w:rsidTr="00887286">
              <w:trPr>
                <w:trHeight w:val="2932"/>
              </w:trPr>
              <w:tc>
                <w:tcPr>
                  <w:tcW w:w="6777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2F52A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4CEAE1D47C04DB1A7096A2D953BF0E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540D26" w:rsidRDefault="00540D26" w:rsidP="00540D26">
                  <w:pPr>
                    <w:spacing w:after="0"/>
                    <w:rPr>
                      <w:rFonts w:ascii="Gill Sans MT" w:hAnsi="Gill Sans MT"/>
                    </w:rPr>
                  </w:pPr>
                  <w:r w:rsidRPr="00FC591F">
                    <w:rPr>
                      <w:rFonts w:ascii="Gill Sans MT" w:hAnsi="Gill Sans MT"/>
                      <w:b/>
                    </w:rPr>
                    <w:t>Certificate in Computer Packages,</w:t>
                  </w:r>
                  <w:r>
                    <w:rPr>
                      <w:rFonts w:ascii="Gill Sans MT" w:hAnsi="Gill Sans MT"/>
                    </w:rPr>
                    <w:t xml:space="preserve"> (December </w:t>
                  </w:r>
                  <w:r w:rsidRPr="00FB4CBE">
                    <w:rPr>
                      <w:rFonts w:ascii="Gill Sans MT" w:hAnsi="Gill Sans MT"/>
                    </w:rPr>
                    <w:t>2015</w:t>
                  </w:r>
                  <w:r>
                    <w:rPr>
                      <w:rFonts w:ascii="Gill Sans MT" w:hAnsi="Gill Sans MT"/>
                    </w:rPr>
                    <w:t>)</w:t>
                  </w:r>
                </w:p>
                <w:p w:rsidR="00540D26" w:rsidRDefault="00540D26" w:rsidP="00540D26">
                  <w:pPr>
                    <w:spacing w:after="0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A</w:t>
                  </w:r>
                  <w:r w:rsidRPr="00FB4CBE">
                    <w:rPr>
                      <w:rFonts w:ascii="Gill Sans MT" w:hAnsi="Gill Sans MT"/>
                    </w:rPr>
                    <w:t>dventur</w:t>
                  </w:r>
                  <w:r>
                    <w:rPr>
                      <w:rFonts w:ascii="Gill Sans MT" w:hAnsi="Gill Sans MT"/>
                    </w:rPr>
                    <w:t>es Computer C</w:t>
                  </w:r>
                  <w:r w:rsidRPr="00FB4CBE">
                    <w:rPr>
                      <w:rFonts w:ascii="Gill Sans MT" w:hAnsi="Gill Sans MT"/>
                    </w:rPr>
                    <w:t xml:space="preserve">ollege </w:t>
                  </w:r>
                  <w:r>
                    <w:rPr>
                      <w:rFonts w:ascii="Gill Sans MT" w:hAnsi="Gill Sans MT"/>
                    </w:rPr>
                    <w:t>– Mombasa</w:t>
                  </w:r>
                </w:p>
                <w:p w:rsidR="00540D26" w:rsidRDefault="00540D26" w:rsidP="00FC591F">
                  <w:pPr>
                    <w:spacing w:before="240" w:after="0"/>
                    <w:rPr>
                      <w:rFonts w:ascii="Gill Sans MT" w:hAnsi="Gill Sans MT"/>
                    </w:rPr>
                  </w:pPr>
                  <w:r w:rsidRPr="00FC591F">
                    <w:rPr>
                      <w:rFonts w:ascii="Gill Sans MT" w:hAnsi="Gill Sans MT"/>
                      <w:b/>
                    </w:rPr>
                    <w:t>Kenya Certificate of Secondary Education (KCSE)</w:t>
                  </w:r>
                  <w:r>
                    <w:rPr>
                      <w:rFonts w:ascii="Gill Sans MT" w:hAnsi="Gill Sans MT"/>
                    </w:rPr>
                    <w:t xml:space="preserve">, </w:t>
                  </w:r>
                  <w:r w:rsidRPr="00FB4CBE">
                    <w:rPr>
                      <w:rFonts w:ascii="Gill Sans MT" w:hAnsi="Gill Sans MT"/>
                    </w:rPr>
                    <w:t>2012-2015</w:t>
                  </w:r>
                </w:p>
                <w:p w:rsidR="00540D26" w:rsidRPr="00FB4CBE" w:rsidRDefault="00540D26" w:rsidP="00FC591F">
                  <w:pPr>
                    <w:spacing w:after="0"/>
                    <w:rPr>
                      <w:rFonts w:ascii="Gill Sans MT" w:hAnsi="Gill Sans MT"/>
                    </w:rPr>
                  </w:pPr>
                  <w:proofErr w:type="spellStart"/>
                  <w:r w:rsidRPr="00FB4CBE">
                    <w:rPr>
                      <w:rFonts w:ascii="Gill Sans MT" w:hAnsi="Gill Sans MT"/>
                    </w:rPr>
                    <w:t>Ribe</w:t>
                  </w:r>
                  <w:proofErr w:type="spellEnd"/>
                  <w:r w:rsidRPr="00FB4CBE">
                    <w:rPr>
                      <w:rFonts w:ascii="Gill Sans MT" w:hAnsi="Gill Sans MT"/>
                    </w:rPr>
                    <w:t xml:space="preserve"> </w:t>
                  </w:r>
                  <w:r>
                    <w:rPr>
                      <w:rFonts w:ascii="Gill Sans MT" w:hAnsi="Gill Sans MT"/>
                    </w:rPr>
                    <w:t>G</w:t>
                  </w:r>
                  <w:r w:rsidRPr="00FB4CBE">
                    <w:rPr>
                      <w:rFonts w:ascii="Gill Sans MT" w:hAnsi="Gill Sans MT"/>
                    </w:rPr>
                    <w:t>irls</w:t>
                  </w:r>
                  <w:r>
                    <w:rPr>
                      <w:rFonts w:ascii="Gill Sans MT" w:hAnsi="Gill Sans MT"/>
                    </w:rPr>
                    <w:t>’</w:t>
                  </w:r>
                  <w:r w:rsidRPr="00FB4CBE">
                    <w:rPr>
                      <w:rFonts w:ascii="Gill Sans MT" w:hAnsi="Gill Sans MT"/>
                    </w:rPr>
                    <w:t xml:space="preserve"> </w:t>
                  </w:r>
                  <w:r>
                    <w:rPr>
                      <w:rFonts w:ascii="Gill Sans MT" w:hAnsi="Gill Sans MT"/>
                    </w:rPr>
                    <w:t>S</w:t>
                  </w:r>
                  <w:r w:rsidRPr="00FB4CBE">
                    <w:rPr>
                      <w:rFonts w:ascii="Gill Sans MT" w:hAnsi="Gill Sans MT"/>
                    </w:rPr>
                    <w:t>e</w:t>
                  </w:r>
                  <w:r>
                    <w:rPr>
                      <w:rFonts w:ascii="Gill Sans MT" w:hAnsi="Gill Sans MT"/>
                    </w:rPr>
                    <w:t>condary S</w:t>
                  </w:r>
                  <w:r w:rsidRPr="00FB4CBE">
                    <w:rPr>
                      <w:rFonts w:ascii="Gill Sans MT" w:hAnsi="Gill Sans MT"/>
                    </w:rPr>
                    <w:t>chool</w:t>
                  </w:r>
                </w:p>
                <w:p w:rsidR="00540D26" w:rsidRPr="00FB4CBE" w:rsidRDefault="00540D26" w:rsidP="00540D26">
                  <w:pPr>
                    <w:spacing w:before="240" w:after="0"/>
                    <w:rPr>
                      <w:rFonts w:ascii="Gill Sans MT" w:hAnsi="Gill Sans MT"/>
                    </w:rPr>
                  </w:pPr>
                  <w:r w:rsidRPr="00FC591F">
                    <w:rPr>
                      <w:rFonts w:ascii="Gill Sans MT" w:hAnsi="Gill Sans MT"/>
                      <w:b/>
                    </w:rPr>
                    <w:t>Kenya Certificate of Primary Education (KCPE)</w:t>
                  </w:r>
                  <w:r w:rsidRPr="00FB4CBE">
                    <w:rPr>
                      <w:rFonts w:ascii="Gill Sans MT" w:hAnsi="Gill Sans MT"/>
                    </w:rPr>
                    <w:t>, 2004-2011</w:t>
                  </w:r>
                </w:p>
                <w:p w:rsidR="00C420C8" w:rsidRDefault="00540D26" w:rsidP="00887286">
                  <w:pPr>
                    <w:spacing w:after="0"/>
                    <w:rPr>
                      <w:lang w:eastAsia="zh-CN"/>
                    </w:rPr>
                  </w:pPr>
                  <w:proofErr w:type="spellStart"/>
                  <w:r w:rsidRPr="00FB4CBE">
                    <w:rPr>
                      <w:rFonts w:ascii="Gill Sans MT" w:hAnsi="Gill Sans MT"/>
                    </w:rPr>
                    <w:t>Kisauni</w:t>
                  </w:r>
                  <w:proofErr w:type="spellEnd"/>
                  <w:r w:rsidRPr="00FB4CBE">
                    <w:rPr>
                      <w:rFonts w:ascii="Gill Sans MT" w:hAnsi="Gill Sans MT"/>
                    </w:rPr>
                    <w:t xml:space="preserve"> Primary School, Mombasa</w:t>
                  </w:r>
                </w:p>
              </w:tc>
            </w:tr>
            <w:tr w:rsidR="00C420C8" w:rsidTr="00887286">
              <w:trPr>
                <w:trHeight w:val="1596"/>
              </w:trPr>
              <w:tc>
                <w:tcPr>
                  <w:tcW w:w="6777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2F52A2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06BABCF3BC9345C7A1568055C2F2CE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:rsidR="00CD5BF7" w:rsidRDefault="00CD5BF7" w:rsidP="00CD5BF7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NYS Community Service, June – July x</w:t>
                  </w:r>
                  <w:r w:rsidRPr="00BD4E19">
                    <w:rPr>
                      <w:rFonts w:ascii="Gill Sans MT" w:hAnsi="Gill Sans MT"/>
                      <w:highlight w:val="yellow"/>
                    </w:rPr>
                    <w:t>xxx</w:t>
                  </w:r>
                </w:p>
                <w:p w:rsidR="00C420C8" w:rsidRDefault="00CD5BF7" w:rsidP="00CD5BF7">
                  <w:r>
                    <w:rPr>
                      <w:rFonts w:ascii="Gill Sans MT" w:hAnsi="Gill Sans MT"/>
                    </w:rPr>
                    <w:t xml:space="preserve">Sunday School Teacher, October </w:t>
                  </w:r>
                  <w:r w:rsidRPr="00BD4E19">
                    <w:rPr>
                      <w:rFonts w:ascii="Gill Sans MT" w:hAnsi="Gill Sans MT"/>
                      <w:highlight w:val="yellow"/>
                    </w:rPr>
                    <w:t>xxx</w:t>
                  </w: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p w:rsidR="00FC591F" w:rsidRPr="005152F2" w:rsidRDefault="00FC591F" w:rsidP="00FC591F">
      <w:pPr>
        <w:pStyle w:val="Heading2"/>
      </w:pPr>
      <w:r>
        <w:t>referees</w:t>
      </w:r>
    </w:p>
    <w:p w:rsidR="00CA2743" w:rsidRDefault="00CA2743" w:rsidP="00CA2743">
      <w:pPr>
        <w:spacing w:after="0"/>
        <w:jc w:val="left"/>
        <w:rPr>
          <w:rFonts w:ascii="Gill Sans MT" w:hAnsi="Gill Sans MT"/>
        </w:rPr>
      </w:pPr>
      <w:r>
        <w:rPr>
          <w:rFonts w:ascii="Gill Sans MT" w:hAnsi="Gill Sans MT"/>
        </w:rPr>
        <w:t xml:space="preserve">Mr. </w:t>
      </w:r>
      <w:r w:rsidRPr="00FB4CBE">
        <w:rPr>
          <w:rFonts w:ascii="Gill Sans MT" w:hAnsi="Gill Sans MT"/>
        </w:rPr>
        <w:t>Ismail Ramadhan</w:t>
      </w:r>
    </w:p>
    <w:p w:rsidR="00CA2743" w:rsidRDefault="00CA2743" w:rsidP="00CA2743">
      <w:pPr>
        <w:spacing w:after="0"/>
        <w:jc w:val="left"/>
        <w:rPr>
          <w:rFonts w:ascii="Gill Sans MT" w:hAnsi="Gill Sans MT"/>
        </w:rPr>
      </w:pPr>
      <w:r>
        <w:rPr>
          <w:rFonts w:ascii="Gill Sans MT" w:hAnsi="Gill Sans MT"/>
        </w:rPr>
        <w:t>C</w:t>
      </w:r>
      <w:r w:rsidRPr="00FB4CBE">
        <w:rPr>
          <w:rFonts w:ascii="Gill Sans MT" w:hAnsi="Gill Sans MT"/>
        </w:rPr>
        <w:t>o-facilitator</w:t>
      </w:r>
      <w:r>
        <w:rPr>
          <w:rFonts w:ascii="Gill Sans MT" w:hAnsi="Gill Sans MT"/>
        </w:rPr>
        <w:t>, My Health My Choice/Healthy Choices for a Better Future</w:t>
      </w:r>
    </w:p>
    <w:p w:rsidR="00CA2743" w:rsidRPr="00FB4CBE" w:rsidRDefault="00CA2743" w:rsidP="00CA2743">
      <w:pPr>
        <w:spacing w:after="0"/>
        <w:jc w:val="left"/>
        <w:rPr>
          <w:rFonts w:ascii="Gill Sans MT" w:hAnsi="Gill Sans MT"/>
        </w:rPr>
      </w:pPr>
      <w:r w:rsidRPr="00FB4CBE">
        <w:rPr>
          <w:rFonts w:ascii="Gill Sans MT" w:hAnsi="Gill Sans MT"/>
        </w:rPr>
        <w:t>Afya Pwani</w:t>
      </w:r>
      <w:r>
        <w:rPr>
          <w:rFonts w:ascii="Gill Sans MT" w:hAnsi="Gill Sans MT"/>
        </w:rPr>
        <w:t xml:space="preserve"> Project, Mombasa County</w:t>
      </w:r>
    </w:p>
    <w:p w:rsidR="00CA2743" w:rsidRDefault="00CA2743" w:rsidP="00CA2743">
      <w:pPr>
        <w:spacing w:after="0"/>
        <w:jc w:val="left"/>
        <w:rPr>
          <w:rFonts w:ascii="Gill Sans MT" w:hAnsi="Gill Sans MT"/>
        </w:rPr>
      </w:pPr>
      <w:r>
        <w:rPr>
          <w:rFonts w:ascii="Gill Sans MT" w:hAnsi="Gill Sans MT"/>
        </w:rPr>
        <w:t xml:space="preserve">Cell: +254 </w:t>
      </w:r>
      <w:r w:rsidRPr="00FB4CBE">
        <w:rPr>
          <w:rFonts w:ascii="Gill Sans MT" w:hAnsi="Gill Sans MT"/>
        </w:rPr>
        <w:t>701</w:t>
      </w:r>
      <w:r>
        <w:rPr>
          <w:rFonts w:ascii="Gill Sans MT" w:hAnsi="Gill Sans MT"/>
        </w:rPr>
        <w:t xml:space="preserve"> </w:t>
      </w:r>
      <w:r w:rsidRPr="00FB4CBE">
        <w:rPr>
          <w:rFonts w:ascii="Gill Sans MT" w:hAnsi="Gill Sans MT"/>
        </w:rPr>
        <w:t>986</w:t>
      </w:r>
      <w:r>
        <w:rPr>
          <w:rFonts w:ascii="Gill Sans MT" w:hAnsi="Gill Sans MT"/>
        </w:rPr>
        <w:t xml:space="preserve"> </w:t>
      </w:r>
      <w:r w:rsidRPr="00FB4CBE">
        <w:rPr>
          <w:rFonts w:ascii="Gill Sans MT" w:hAnsi="Gill Sans MT"/>
        </w:rPr>
        <w:t>068</w:t>
      </w:r>
    </w:p>
    <w:p w:rsidR="00CA2743" w:rsidRPr="00CA2743" w:rsidRDefault="00CA2743" w:rsidP="00CA2743">
      <w:pPr>
        <w:spacing w:after="0" w:line="240" w:lineRule="auto"/>
        <w:jc w:val="left"/>
        <w:rPr>
          <w:lang w:val="pt-PT" w:eastAsia="zh-CN"/>
        </w:rPr>
      </w:pPr>
      <w:r w:rsidRPr="00CA2743">
        <w:rPr>
          <w:lang w:val="pt-PT" w:eastAsia="zh-CN"/>
        </w:rPr>
        <w:t xml:space="preserve">Email: </w:t>
      </w:r>
      <w:r w:rsidRPr="00CA2743">
        <w:rPr>
          <w:highlight w:val="yellow"/>
          <w:lang w:val="pt-PT"/>
        </w:rPr>
        <w:t>xxxx</w:t>
      </w:r>
    </w:p>
    <w:p w:rsidR="00CA2743" w:rsidRPr="00CA2743" w:rsidRDefault="00CA2743" w:rsidP="00CA2743">
      <w:pPr>
        <w:jc w:val="left"/>
        <w:rPr>
          <w:lang w:val="pt-PT" w:eastAsia="zh-CN"/>
        </w:rPr>
      </w:pPr>
    </w:p>
    <w:p w:rsidR="00CA2743" w:rsidRPr="00610E21" w:rsidRDefault="00CA2743" w:rsidP="00CA2743">
      <w:pPr>
        <w:spacing w:after="0"/>
        <w:jc w:val="left"/>
        <w:rPr>
          <w:rFonts w:ascii="Gill Sans MT" w:hAnsi="Gill Sans MT"/>
          <w:lang w:val="pt-PT"/>
        </w:rPr>
      </w:pPr>
      <w:r>
        <w:rPr>
          <w:rFonts w:ascii="Gill Sans MT" w:hAnsi="Gill Sans MT"/>
          <w:lang w:val="pt-PT"/>
        </w:rPr>
        <w:t xml:space="preserve">Ms. </w:t>
      </w:r>
      <w:r w:rsidRPr="00610E21">
        <w:rPr>
          <w:rFonts w:ascii="Gill Sans MT" w:hAnsi="Gill Sans MT"/>
          <w:lang w:val="pt-PT"/>
        </w:rPr>
        <w:t>Anita Mbugua</w:t>
      </w:r>
    </w:p>
    <w:p w:rsidR="00CA2743" w:rsidRPr="00610E21" w:rsidRDefault="00CA2743" w:rsidP="00CA2743">
      <w:pPr>
        <w:spacing w:after="0"/>
        <w:jc w:val="left"/>
        <w:rPr>
          <w:rFonts w:ascii="Gill Sans MT" w:hAnsi="Gill Sans MT"/>
          <w:lang w:val="pt-PT"/>
        </w:rPr>
      </w:pPr>
      <w:r w:rsidRPr="00610E21">
        <w:rPr>
          <w:rFonts w:ascii="Gill Sans MT" w:hAnsi="Gill Sans MT"/>
          <w:lang w:val="pt-PT"/>
        </w:rPr>
        <w:t>Brand Ambassador</w:t>
      </w:r>
    </w:p>
    <w:p w:rsidR="00CA2743" w:rsidRPr="00CA2743" w:rsidRDefault="00CA2743" w:rsidP="00CA2743">
      <w:pPr>
        <w:spacing w:after="0"/>
        <w:jc w:val="left"/>
        <w:rPr>
          <w:rFonts w:ascii="Gill Sans MT" w:hAnsi="Gill Sans MT"/>
        </w:rPr>
      </w:pPr>
      <w:r w:rsidRPr="00CA2743">
        <w:rPr>
          <w:rFonts w:ascii="Gill Sans MT" w:hAnsi="Gill Sans MT"/>
        </w:rPr>
        <w:t>Exp Momentum</w:t>
      </w:r>
    </w:p>
    <w:p w:rsidR="00CA2743" w:rsidRPr="00CA2743" w:rsidRDefault="00CA2743" w:rsidP="00CA2743">
      <w:pPr>
        <w:spacing w:after="0"/>
        <w:jc w:val="left"/>
        <w:rPr>
          <w:rFonts w:ascii="Gill Sans MT" w:hAnsi="Gill Sans MT"/>
        </w:rPr>
      </w:pPr>
      <w:r w:rsidRPr="00CA2743">
        <w:rPr>
          <w:rFonts w:ascii="Gill Sans MT" w:hAnsi="Gill Sans MT"/>
        </w:rPr>
        <w:t>Cell: +254 798 072 788</w:t>
      </w:r>
    </w:p>
    <w:p w:rsidR="00CA2743" w:rsidRPr="00CA2743" w:rsidRDefault="00CA2743" w:rsidP="00CA2743">
      <w:pPr>
        <w:spacing w:after="0"/>
        <w:jc w:val="left"/>
        <w:rPr>
          <w:rFonts w:ascii="Gill Sans MT" w:hAnsi="Gill Sans MT"/>
        </w:rPr>
      </w:pPr>
      <w:r w:rsidRPr="00CA2743">
        <w:rPr>
          <w:rFonts w:ascii="Gill Sans MT" w:hAnsi="Gill Sans MT"/>
        </w:rPr>
        <w:t xml:space="preserve">Email: </w:t>
      </w:r>
      <w:hyperlink r:id="rId8" w:history="1">
        <w:r w:rsidRPr="00CA2743">
          <w:rPr>
            <w:rStyle w:val="Hyperlink"/>
            <w:rFonts w:ascii="Gill Sans MT" w:hAnsi="Gill Sans MT"/>
          </w:rPr>
          <w:t>mbuguawanjiruanne@gmail.com</w:t>
        </w:r>
      </w:hyperlink>
    </w:p>
    <w:p w:rsidR="00CA2743" w:rsidRPr="00CA2743" w:rsidRDefault="00CA2743" w:rsidP="00CA2743">
      <w:pPr>
        <w:jc w:val="left"/>
        <w:rPr>
          <w:lang w:eastAsia="zh-CN"/>
        </w:rPr>
      </w:pPr>
    </w:p>
    <w:p w:rsidR="00CA2743" w:rsidRDefault="00CA2743" w:rsidP="00CA2743">
      <w:pPr>
        <w:spacing w:after="0"/>
        <w:jc w:val="left"/>
        <w:rPr>
          <w:rFonts w:ascii="Gill Sans MT" w:hAnsi="Gill Sans MT"/>
        </w:rPr>
      </w:pPr>
      <w:r>
        <w:rPr>
          <w:rFonts w:ascii="Gill Sans MT" w:hAnsi="Gill Sans MT"/>
        </w:rPr>
        <w:t xml:space="preserve">Mr. </w:t>
      </w:r>
      <w:r w:rsidRPr="00FB4CBE">
        <w:rPr>
          <w:rFonts w:ascii="Gill Sans MT" w:hAnsi="Gill Sans MT"/>
        </w:rPr>
        <w:t>Edgar Machuki</w:t>
      </w:r>
    </w:p>
    <w:p w:rsidR="00CA2743" w:rsidRDefault="00CA2743" w:rsidP="00CA2743">
      <w:pPr>
        <w:spacing w:after="0"/>
        <w:jc w:val="left"/>
        <w:rPr>
          <w:rFonts w:ascii="Gill Sans MT" w:hAnsi="Gill Sans MT"/>
        </w:rPr>
      </w:pPr>
      <w:r>
        <w:rPr>
          <w:rFonts w:ascii="Gill Sans MT" w:hAnsi="Gill Sans MT"/>
        </w:rPr>
        <w:t>Field Assistant, DREAMS Project</w:t>
      </w:r>
    </w:p>
    <w:p w:rsidR="00CA2743" w:rsidRPr="00FB4CBE" w:rsidRDefault="00CA2743" w:rsidP="00CA2743">
      <w:pPr>
        <w:spacing w:after="0"/>
        <w:jc w:val="left"/>
        <w:rPr>
          <w:rFonts w:ascii="Gill Sans MT" w:hAnsi="Gill Sans MT"/>
        </w:rPr>
      </w:pPr>
      <w:r w:rsidRPr="00FB4CBE">
        <w:rPr>
          <w:rFonts w:ascii="Gill Sans MT" w:hAnsi="Gill Sans MT"/>
        </w:rPr>
        <w:t>Afya Pwani</w:t>
      </w:r>
      <w:r>
        <w:rPr>
          <w:rFonts w:ascii="Gill Sans MT" w:hAnsi="Gill Sans MT"/>
        </w:rPr>
        <w:t xml:space="preserve"> Project, Mombasa County</w:t>
      </w:r>
    </w:p>
    <w:p w:rsidR="00CA2743" w:rsidRDefault="00CA2743" w:rsidP="00CA2743">
      <w:pPr>
        <w:spacing w:after="0"/>
        <w:jc w:val="left"/>
        <w:rPr>
          <w:rFonts w:ascii="Gill Sans MT" w:hAnsi="Gill Sans MT"/>
        </w:rPr>
      </w:pPr>
      <w:r>
        <w:rPr>
          <w:rFonts w:ascii="Gill Sans MT" w:hAnsi="Gill Sans MT"/>
        </w:rPr>
        <w:t xml:space="preserve">Cell: +254 </w:t>
      </w:r>
      <w:r w:rsidRPr="00FB4CBE">
        <w:rPr>
          <w:rFonts w:ascii="Gill Sans MT" w:hAnsi="Gill Sans MT"/>
        </w:rPr>
        <w:t>705</w:t>
      </w:r>
      <w:r>
        <w:rPr>
          <w:rFonts w:ascii="Gill Sans MT" w:hAnsi="Gill Sans MT"/>
        </w:rPr>
        <w:t xml:space="preserve"> </w:t>
      </w:r>
      <w:r w:rsidRPr="00FB4CBE">
        <w:rPr>
          <w:rFonts w:ascii="Gill Sans MT" w:hAnsi="Gill Sans MT"/>
        </w:rPr>
        <w:t>439</w:t>
      </w:r>
      <w:r>
        <w:rPr>
          <w:rFonts w:ascii="Gill Sans MT" w:hAnsi="Gill Sans MT"/>
        </w:rPr>
        <w:t xml:space="preserve"> </w:t>
      </w:r>
      <w:r w:rsidRPr="00FB4CBE">
        <w:rPr>
          <w:rFonts w:ascii="Gill Sans MT" w:hAnsi="Gill Sans MT"/>
        </w:rPr>
        <w:t>776</w:t>
      </w:r>
    </w:p>
    <w:p w:rsidR="00CA2743" w:rsidRPr="00BD4E19" w:rsidRDefault="00CA2743" w:rsidP="00CA2743">
      <w:pPr>
        <w:spacing w:after="0"/>
        <w:jc w:val="left"/>
        <w:rPr>
          <w:rFonts w:ascii="Gill Sans MT" w:hAnsi="Gill Sans MT"/>
        </w:rPr>
      </w:pPr>
      <w:r w:rsidRPr="00BD4E19">
        <w:rPr>
          <w:rFonts w:ascii="Gill Sans MT" w:hAnsi="Gill Sans MT"/>
        </w:rPr>
        <w:t xml:space="preserve">Email: </w:t>
      </w:r>
      <w:hyperlink r:id="rId9" w:history="1">
        <w:r w:rsidRPr="00BD4E19">
          <w:rPr>
            <w:rStyle w:val="Hyperlink"/>
            <w:rFonts w:ascii="Gill Sans MT" w:hAnsi="Gill Sans MT"/>
          </w:rPr>
          <w:t>machuki.edgar@gmail.com</w:t>
        </w:r>
      </w:hyperlink>
    </w:p>
    <w:bookmarkEnd w:id="0"/>
    <w:p w:rsidR="00FC591F" w:rsidRDefault="00FC591F" w:rsidP="00FC591F">
      <w:pPr>
        <w:pStyle w:val="NoSpacing"/>
      </w:pPr>
    </w:p>
    <w:sectPr w:rsidR="00FC591F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A2" w:rsidRDefault="002F52A2" w:rsidP="003856C9">
      <w:pPr>
        <w:spacing w:after="0" w:line="240" w:lineRule="auto"/>
      </w:pPr>
      <w:r>
        <w:separator/>
      </w:r>
    </w:p>
  </w:endnote>
  <w:endnote w:type="continuationSeparator" w:id="0">
    <w:p w:rsidR="002F52A2" w:rsidRDefault="002F52A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E70F0DB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091211">
          <w:rPr>
            <w:noProof/>
          </w:rPr>
          <w:t>3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FC339A3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A2" w:rsidRDefault="002F52A2" w:rsidP="003856C9">
      <w:pPr>
        <w:spacing w:after="0" w:line="240" w:lineRule="auto"/>
      </w:pPr>
      <w:r>
        <w:separator/>
      </w:r>
    </w:p>
  </w:footnote>
  <w:footnote w:type="continuationSeparator" w:id="0">
    <w:p w:rsidR="002F52A2" w:rsidRDefault="002F52A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E41F1BB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29AB36B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CBA5F76"/>
    <w:multiLevelType w:val="hybridMultilevel"/>
    <w:tmpl w:val="17C6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4F"/>
    <w:rsid w:val="00052BE1"/>
    <w:rsid w:val="0007412A"/>
    <w:rsid w:val="00091211"/>
    <w:rsid w:val="0010199E"/>
    <w:rsid w:val="0010257B"/>
    <w:rsid w:val="001166C2"/>
    <w:rsid w:val="001503AC"/>
    <w:rsid w:val="001765FE"/>
    <w:rsid w:val="0019561F"/>
    <w:rsid w:val="001B32D2"/>
    <w:rsid w:val="0023184F"/>
    <w:rsid w:val="00283B81"/>
    <w:rsid w:val="00293B83"/>
    <w:rsid w:val="002A3621"/>
    <w:rsid w:val="002A4C3B"/>
    <w:rsid w:val="002B3890"/>
    <w:rsid w:val="002B7747"/>
    <w:rsid w:val="002C77B9"/>
    <w:rsid w:val="002F485A"/>
    <w:rsid w:val="002F52A2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40D26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87286"/>
    <w:rsid w:val="008C7CA2"/>
    <w:rsid w:val="008F6337"/>
    <w:rsid w:val="00914DAF"/>
    <w:rsid w:val="0093286E"/>
    <w:rsid w:val="009D1627"/>
    <w:rsid w:val="00A42F91"/>
    <w:rsid w:val="00AA46AB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A2743"/>
    <w:rsid w:val="00CD5BF7"/>
    <w:rsid w:val="00CE6306"/>
    <w:rsid w:val="00D11C4D"/>
    <w:rsid w:val="00D5067A"/>
    <w:rsid w:val="00DA007A"/>
    <w:rsid w:val="00DC0F74"/>
    <w:rsid w:val="00DC79BB"/>
    <w:rsid w:val="00DD609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C591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D747F-5008-4928-93CE-9E662770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A27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uguawanjiruanne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oywambua225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chuki.edgar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yugi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42C04F0D2499FBDB17A83EEE09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8E619-F2CD-410F-9A3E-4FCDC853D1F6}"/>
      </w:docPartPr>
      <w:docPartBody>
        <w:p w:rsidR="00ED394D" w:rsidRDefault="00767B96">
          <w:pPr>
            <w:pStyle w:val="5F142C04F0D2499FBDB17A83EEE096AE"/>
          </w:pPr>
          <w:r>
            <w:t>Objective</w:t>
          </w:r>
        </w:p>
      </w:docPartBody>
    </w:docPart>
    <w:docPart>
      <w:docPartPr>
        <w:name w:val="755BAEF06B5B46B9955B131EF3DE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B89EE-BDD0-44DB-B94C-696EE1C55006}"/>
      </w:docPartPr>
      <w:docPartBody>
        <w:p w:rsidR="00ED394D" w:rsidRDefault="00767B96">
          <w:pPr>
            <w:pStyle w:val="755BAEF06B5B46B9955B131EF3DE15D1"/>
          </w:pPr>
          <w:r w:rsidRPr="005152F2">
            <w:t>Experience</w:t>
          </w:r>
        </w:p>
      </w:docPartBody>
    </w:docPart>
    <w:docPart>
      <w:docPartPr>
        <w:name w:val="A4CEAE1D47C04DB1A7096A2D953B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E0E37-9C05-4BC5-B93A-1E41492C1BD6}"/>
      </w:docPartPr>
      <w:docPartBody>
        <w:p w:rsidR="00ED394D" w:rsidRDefault="00767B96">
          <w:pPr>
            <w:pStyle w:val="A4CEAE1D47C04DB1A7096A2D953BF0EE"/>
          </w:pPr>
          <w:r w:rsidRPr="005152F2">
            <w:t>Education</w:t>
          </w:r>
        </w:p>
      </w:docPartBody>
    </w:docPart>
    <w:docPart>
      <w:docPartPr>
        <w:name w:val="06BABCF3BC9345C7A1568055C2F2C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6D38-9AD6-4EA7-8CFD-93C1F86E6E35}"/>
      </w:docPartPr>
      <w:docPartBody>
        <w:p w:rsidR="00ED394D" w:rsidRDefault="00767B96">
          <w:pPr>
            <w:pStyle w:val="06BABCF3BC9345C7A1568055C2F2CE81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75"/>
    <w:rsid w:val="000B7C36"/>
    <w:rsid w:val="00283175"/>
    <w:rsid w:val="00767B96"/>
    <w:rsid w:val="00E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AC62AF5CE048319498EB1F0D81C3BA">
    <w:name w:val="A2AC62AF5CE048319498EB1F0D81C3BA"/>
  </w:style>
  <w:style w:type="paragraph" w:customStyle="1" w:styleId="5FCEC687885F4CE7AF9222FA65BD7E26">
    <w:name w:val="5FCEC687885F4CE7AF9222FA65BD7E26"/>
  </w:style>
  <w:style w:type="paragraph" w:customStyle="1" w:styleId="FA7FDE2961444EB7B140E85953E12C81">
    <w:name w:val="FA7FDE2961444EB7B140E85953E12C81"/>
  </w:style>
  <w:style w:type="paragraph" w:customStyle="1" w:styleId="C64E590FA12C401F8196A6D5B6662CDB">
    <w:name w:val="C64E590FA12C401F8196A6D5B6662CDB"/>
  </w:style>
  <w:style w:type="paragraph" w:customStyle="1" w:styleId="300AD06181D14A828526F4519E2F925F">
    <w:name w:val="300AD06181D14A828526F4519E2F925F"/>
  </w:style>
  <w:style w:type="paragraph" w:customStyle="1" w:styleId="5F142C04F0D2499FBDB17A83EEE096AE">
    <w:name w:val="5F142C04F0D2499FBDB17A83EEE096AE"/>
  </w:style>
  <w:style w:type="paragraph" w:customStyle="1" w:styleId="B55BB41F5D554DA09D448EC93CD6D8DD">
    <w:name w:val="B55BB41F5D554DA09D448EC93CD6D8DD"/>
  </w:style>
  <w:style w:type="paragraph" w:customStyle="1" w:styleId="26445DA49DD046B3A67E59419AEBD89D">
    <w:name w:val="26445DA49DD046B3A67E59419AEBD89D"/>
  </w:style>
  <w:style w:type="paragraph" w:customStyle="1" w:styleId="62ACF2F6C9C24FD5935CD4CE36EE5870">
    <w:name w:val="62ACF2F6C9C24FD5935CD4CE36EE5870"/>
  </w:style>
  <w:style w:type="paragraph" w:customStyle="1" w:styleId="755BAEF06B5B46B9955B131EF3DE15D1">
    <w:name w:val="755BAEF06B5B46B9955B131EF3DE15D1"/>
  </w:style>
  <w:style w:type="paragraph" w:customStyle="1" w:styleId="BE4B929CD2184210899DF60F3170D357">
    <w:name w:val="BE4B929CD2184210899DF60F3170D357"/>
  </w:style>
  <w:style w:type="paragraph" w:customStyle="1" w:styleId="CB832059CC9847F7B33BD2B4E1862E9F">
    <w:name w:val="CB832059CC9847F7B33BD2B4E1862E9F"/>
  </w:style>
  <w:style w:type="paragraph" w:customStyle="1" w:styleId="4E698F6917BB4915ABC468FBE3F633A9">
    <w:name w:val="4E698F6917BB4915ABC468FBE3F633A9"/>
  </w:style>
  <w:style w:type="paragraph" w:customStyle="1" w:styleId="6F9A6473E3C54C68B2E31EEE4ACF00C9">
    <w:name w:val="6F9A6473E3C54C68B2E31EEE4ACF00C9"/>
  </w:style>
  <w:style w:type="paragraph" w:customStyle="1" w:styleId="29FCAE45C7804A958F1F5A0240F724D1">
    <w:name w:val="29FCAE45C7804A958F1F5A0240F724D1"/>
  </w:style>
  <w:style w:type="paragraph" w:customStyle="1" w:styleId="D927929A34E744CCAA64EA67069F22A8">
    <w:name w:val="D927929A34E744CCAA64EA67069F22A8"/>
  </w:style>
  <w:style w:type="paragraph" w:customStyle="1" w:styleId="CF725F6A03EA481C97824DC8C50B69E0">
    <w:name w:val="CF725F6A03EA481C97824DC8C50B69E0"/>
  </w:style>
  <w:style w:type="paragraph" w:customStyle="1" w:styleId="B895136577C342EE875190A6CE0EA03E">
    <w:name w:val="B895136577C342EE875190A6CE0EA03E"/>
  </w:style>
  <w:style w:type="paragraph" w:customStyle="1" w:styleId="A4CEAE1D47C04DB1A7096A2D953BF0EE">
    <w:name w:val="A4CEAE1D47C04DB1A7096A2D953BF0EE"/>
  </w:style>
  <w:style w:type="paragraph" w:customStyle="1" w:styleId="08C32B672D1346C893FDDA152DB393B8">
    <w:name w:val="08C32B672D1346C893FDDA152DB393B8"/>
  </w:style>
  <w:style w:type="paragraph" w:customStyle="1" w:styleId="9125096C7B1042569E74595D4CCF56C8">
    <w:name w:val="9125096C7B1042569E74595D4CCF56C8"/>
  </w:style>
  <w:style w:type="paragraph" w:customStyle="1" w:styleId="618B5A30DA6843EFB0236EABDC14C788">
    <w:name w:val="618B5A30DA6843EFB0236EABDC14C788"/>
  </w:style>
  <w:style w:type="paragraph" w:customStyle="1" w:styleId="06BABCF3BC9345C7A1568055C2F2CE81">
    <w:name w:val="06BABCF3BC9345C7A1568055C2F2CE81"/>
  </w:style>
  <w:style w:type="paragraph" w:customStyle="1" w:styleId="04836E4AA0AD4716B48C3318359F515F">
    <w:name w:val="04836E4AA0AD4716B48C3318359F515F"/>
  </w:style>
  <w:style w:type="paragraph" w:customStyle="1" w:styleId="D1D616C96C0A47A28E1D3DCE40622BD6">
    <w:name w:val="D1D616C96C0A47A28E1D3DCE40622BD6"/>
    <w:rsid w:val="00283175"/>
  </w:style>
  <w:style w:type="paragraph" w:customStyle="1" w:styleId="CAE6C8D142D64F718E3D000464EADFF1">
    <w:name w:val="CAE6C8D142D64F718E3D000464EADFF1"/>
    <w:rsid w:val="00283175"/>
  </w:style>
  <w:style w:type="paragraph" w:customStyle="1" w:styleId="A9D7B0DDA23C470AA0D8713DDD22761B">
    <w:name w:val="A9D7B0DDA23C470AA0D8713DDD22761B"/>
    <w:rsid w:val="00283175"/>
  </w:style>
  <w:style w:type="paragraph" w:customStyle="1" w:styleId="954B5EC79EFD49D6AE86604B04DFA31C">
    <w:name w:val="954B5EC79EFD49D6AE86604B04DFA31C"/>
    <w:rsid w:val="00283175"/>
  </w:style>
  <w:style w:type="paragraph" w:customStyle="1" w:styleId="8E293767117F4867B3A9D23456403987">
    <w:name w:val="8E293767117F4867B3A9D23456403987"/>
    <w:rsid w:val="00283175"/>
  </w:style>
  <w:style w:type="paragraph" w:customStyle="1" w:styleId="9E6420E0AE0B4537A063A7FB0B43F79D">
    <w:name w:val="9E6420E0AE0B4537A063A7FB0B43F79D"/>
    <w:rsid w:val="00283175"/>
  </w:style>
  <w:style w:type="paragraph" w:customStyle="1" w:styleId="1F570623770445B08746E7334397F7B8">
    <w:name w:val="1F570623770445B08746E7334397F7B8"/>
    <w:rsid w:val="00283175"/>
  </w:style>
  <w:style w:type="paragraph" w:customStyle="1" w:styleId="726727BE63224960A5A43557A936BA64">
    <w:name w:val="726727BE63224960A5A43557A936BA64"/>
    <w:rsid w:val="00283175"/>
  </w:style>
  <w:style w:type="paragraph" w:customStyle="1" w:styleId="596BFC940E434EEDB8D68F2482DCB7B0">
    <w:name w:val="596BFC940E434EEDB8D68F2482DCB7B0"/>
    <w:rsid w:val="00283175"/>
  </w:style>
  <w:style w:type="paragraph" w:customStyle="1" w:styleId="D645351A7BC34D538F3E772D67421B0C">
    <w:name w:val="D645351A7BC34D538F3E772D67421B0C"/>
    <w:rsid w:val="00283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Oyugi</dc:creator>
  <cp:keywords/>
  <dc:description/>
  <cp:lastModifiedBy>student</cp:lastModifiedBy>
  <cp:revision>2</cp:revision>
  <dcterms:created xsi:type="dcterms:W3CDTF">2019-03-04T17:55:00Z</dcterms:created>
  <dcterms:modified xsi:type="dcterms:W3CDTF">2019-03-04T17:55:00Z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